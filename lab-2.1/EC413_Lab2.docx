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37C93" w14:textId="5E3C2180" w:rsidR="00D93A76" w:rsidRDefault="00B64DD2">
      <w:pPr>
        <w:pStyle w:val="Heading1"/>
      </w:pPr>
      <w:r>
        <w:t>EC413: Computer Organization Lab 2.a</w:t>
      </w:r>
    </w:p>
    <w:p w14:paraId="6C31D9F3" w14:textId="3283948D" w:rsidR="00B64DD2" w:rsidRDefault="00B64DD2" w:rsidP="00B64DD2">
      <w:pPr>
        <w:pStyle w:val="Heading2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  <w:r w:rsidRPr="00B64DD2"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t xml:space="preserve">Initial output: </w:t>
      </w:r>
    </w:p>
    <w:p w14:paraId="376A1033" w14:textId="72AF76B3" w:rsidR="00B64DD2" w:rsidRDefault="00B64DD2" w:rsidP="00B64DD2">
      <w:pPr>
        <w:rPr>
          <w:sz w:val="22"/>
          <w:szCs w:val="22"/>
        </w:rPr>
      </w:pPr>
      <w:r>
        <w:rPr>
          <w:sz w:val="22"/>
          <w:szCs w:val="22"/>
        </w:rPr>
        <w:t>The sorted array is</w:t>
      </w:r>
    </w:p>
    <w:p w14:paraId="7F067587" w14:textId="6E2D76AB" w:rsidR="00B64DD2" w:rsidRDefault="00B64DD2" w:rsidP="00B64DD2">
      <w:pPr>
        <w:rPr>
          <w:sz w:val="22"/>
          <w:szCs w:val="22"/>
        </w:rPr>
      </w:pPr>
      <w:r>
        <w:rPr>
          <w:sz w:val="22"/>
          <w:szCs w:val="22"/>
        </w:rPr>
        <w:t>1234</w:t>
      </w:r>
    </w:p>
    <w:p w14:paraId="4FB6C7A4" w14:textId="77777777" w:rsidR="00B64DD2" w:rsidRDefault="00B64DD2" w:rsidP="00B64DD2">
      <w:pPr>
        <w:rPr>
          <w:sz w:val="22"/>
          <w:szCs w:val="22"/>
        </w:rPr>
      </w:pPr>
    </w:p>
    <w:p w14:paraId="060E9585" w14:textId="0BC33DE2" w:rsidR="00B64DD2" w:rsidRPr="00B64DD2" w:rsidRDefault="007B7E9A" w:rsidP="00B64DD2">
      <w:pPr>
        <w:rPr>
          <w:sz w:val="22"/>
          <w:szCs w:val="22"/>
        </w:rPr>
      </w:pPr>
      <w:r>
        <w:rPr>
          <w:sz w:val="22"/>
          <w:szCs w:val="22"/>
        </w:rPr>
        <w:t xml:space="preserve">Msg Is at </w:t>
      </w:r>
    </w:p>
    <w:sectPr w:rsidR="00B64DD2" w:rsidRPr="00B64DD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5F871" w14:textId="77777777" w:rsidR="003B5F4D" w:rsidRDefault="003B5F4D">
      <w:r>
        <w:separator/>
      </w:r>
    </w:p>
    <w:p w14:paraId="2068F7D2" w14:textId="77777777" w:rsidR="003B5F4D" w:rsidRDefault="003B5F4D"/>
  </w:endnote>
  <w:endnote w:type="continuationSeparator" w:id="0">
    <w:p w14:paraId="447EE64E" w14:textId="77777777" w:rsidR="003B5F4D" w:rsidRDefault="003B5F4D">
      <w:r>
        <w:continuationSeparator/>
      </w:r>
    </w:p>
    <w:p w14:paraId="535607FD" w14:textId="77777777" w:rsidR="003B5F4D" w:rsidRDefault="003B5F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A835B" w14:textId="77777777" w:rsidR="00D93A76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95936" w14:textId="77777777" w:rsidR="003B5F4D" w:rsidRDefault="003B5F4D">
      <w:r>
        <w:separator/>
      </w:r>
    </w:p>
    <w:p w14:paraId="2580458F" w14:textId="77777777" w:rsidR="003B5F4D" w:rsidRDefault="003B5F4D"/>
  </w:footnote>
  <w:footnote w:type="continuationSeparator" w:id="0">
    <w:p w14:paraId="2A8E490D" w14:textId="77777777" w:rsidR="003B5F4D" w:rsidRDefault="003B5F4D">
      <w:r>
        <w:continuationSeparator/>
      </w:r>
    </w:p>
    <w:p w14:paraId="2F954174" w14:textId="77777777" w:rsidR="003B5F4D" w:rsidRDefault="003B5F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862999">
    <w:abstractNumId w:val="1"/>
  </w:num>
  <w:num w:numId="2" w16cid:durableId="1065683695">
    <w:abstractNumId w:val="0"/>
  </w:num>
  <w:num w:numId="3" w16cid:durableId="1815102764">
    <w:abstractNumId w:val="2"/>
  </w:num>
  <w:num w:numId="4" w16cid:durableId="66979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A2"/>
    <w:rsid w:val="003B5F4D"/>
    <w:rsid w:val="00741279"/>
    <w:rsid w:val="00794FA2"/>
    <w:rsid w:val="007B7E9A"/>
    <w:rsid w:val="007F7414"/>
    <w:rsid w:val="00B64DD2"/>
    <w:rsid w:val="00D9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7533E"/>
  <w15:chartTrackingRefBased/>
  <w15:docId w15:val="{4BDE8AED-C2AA-0847-A822-19D74676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huaarrevillaga/Library/Containers/com.microsoft.Word/Data/Library/Application%20Support/Microsoft/Office/16.0/DTS/en-US%7b2200CE9A-7B1F-0D4F-90E2-7B755926D61F%7d/%7b5E226444-6830-C74A-90E6-0FAAB383EAA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Arrevillaga</dc:creator>
  <cp:keywords/>
  <dc:description/>
  <cp:lastModifiedBy>Arrevillaga, Joshua</cp:lastModifiedBy>
  <cp:revision>1</cp:revision>
  <dcterms:created xsi:type="dcterms:W3CDTF">2024-09-19T13:19:00Z</dcterms:created>
  <dcterms:modified xsi:type="dcterms:W3CDTF">2024-09-19T16:24:00Z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